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3C5E6167" w14:textId="77777777" w:rsidTr="00E41AC3">
        <w:tc>
          <w:tcPr>
            <w:tcW w:w="1907" w:type="dxa"/>
            <w:vAlign w:val="center"/>
          </w:tcPr>
          <w:p w14:paraId="1D843BDF"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74F9973A"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262B7546"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6C3EB2CD" w14:textId="77777777"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1A</w:t>
            </w:r>
            <w:r>
              <w:fldChar w:fldCharType="end"/>
            </w:r>
            <w:bookmarkEnd w:id="0"/>
          </w:p>
        </w:tc>
      </w:tr>
      <w:tr w:rsidR="00562262" w14:paraId="4E41987E" w14:textId="77777777" w:rsidTr="00E41AC3">
        <w:trPr>
          <w:trHeight w:val="440"/>
        </w:trPr>
        <w:tc>
          <w:tcPr>
            <w:tcW w:w="1907" w:type="dxa"/>
            <w:vAlign w:val="center"/>
          </w:tcPr>
          <w:p w14:paraId="0BCB7ADF" w14:textId="77777777" w:rsidR="00562262" w:rsidRDefault="00562262" w:rsidP="00257506">
            <w:r>
              <w:t>Instructor:</w:t>
            </w:r>
          </w:p>
        </w:tc>
        <w:bookmarkStart w:id="1" w:name="Text8"/>
        <w:tc>
          <w:tcPr>
            <w:tcW w:w="3758" w:type="dxa"/>
            <w:vAlign w:val="center"/>
          </w:tcPr>
          <w:p w14:paraId="1835774F" w14:textId="701AB3C7" w:rsidR="00562262" w:rsidRPr="00E6443B" w:rsidRDefault="00314B29" w:rsidP="00257506">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A0183A">
              <w:rPr>
                <w:b/>
                <w:noProof/>
              </w:rPr>
              <w:t>Uğur Güdükbay</w:t>
            </w:r>
            <w:r>
              <w:rPr>
                <w:b/>
              </w:rPr>
              <w:fldChar w:fldCharType="end"/>
            </w:r>
            <w:bookmarkEnd w:id="1"/>
          </w:p>
        </w:tc>
        <w:tc>
          <w:tcPr>
            <w:tcW w:w="1560" w:type="dxa"/>
            <w:vMerge/>
            <w:vAlign w:val="center"/>
          </w:tcPr>
          <w:p w14:paraId="562ED150" w14:textId="77777777" w:rsidR="00562262" w:rsidRDefault="00562262" w:rsidP="00E6443B">
            <w:pPr>
              <w:spacing w:after="240"/>
              <w:jc w:val="right"/>
            </w:pPr>
          </w:p>
        </w:tc>
        <w:tc>
          <w:tcPr>
            <w:tcW w:w="2331" w:type="dxa"/>
            <w:vMerge/>
          </w:tcPr>
          <w:p w14:paraId="5D20CC11" w14:textId="77777777" w:rsidR="00562262" w:rsidRPr="00E6443B" w:rsidRDefault="00562262" w:rsidP="00E6443B">
            <w:pPr>
              <w:spacing w:after="240"/>
              <w:jc w:val="center"/>
              <w:rPr>
                <w:sz w:val="144"/>
                <w:szCs w:val="144"/>
              </w:rPr>
            </w:pPr>
          </w:p>
        </w:tc>
      </w:tr>
      <w:tr w:rsidR="00562262" w14:paraId="260AAAA4" w14:textId="77777777" w:rsidTr="00E41AC3">
        <w:trPr>
          <w:trHeight w:val="277"/>
        </w:trPr>
        <w:tc>
          <w:tcPr>
            <w:tcW w:w="1907" w:type="dxa"/>
            <w:vAlign w:val="center"/>
          </w:tcPr>
          <w:p w14:paraId="4583FE54" w14:textId="77777777" w:rsidR="00562262" w:rsidRDefault="00562262" w:rsidP="00257506">
            <w:r>
              <w:t>Assistant:</w:t>
            </w:r>
          </w:p>
        </w:tc>
        <w:bookmarkStart w:id="2" w:name="Text1"/>
        <w:tc>
          <w:tcPr>
            <w:tcW w:w="3758" w:type="dxa"/>
            <w:vAlign w:val="center"/>
          </w:tcPr>
          <w:p w14:paraId="73C0AD36" w14:textId="77777777" w:rsidR="00562262" w:rsidRPr="00012050" w:rsidRDefault="00314B29" w:rsidP="009A4197">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06B2C">
              <w:rPr>
                <w:noProof/>
              </w:rPr>
              <w:t>Assistant's Name</w:t>
            </w:r>
            <w:r>
              <w:fldChar w:fldCharType="end"/>
            </w:r>
            <w:bookmarkEnd w:id="2"/>
          </w:p>
        </w:tc>
        <w:tc>
          <w:tcPr>
            <w:tcW w:w="1560" w:type="dxa"/>
            <w:vMerge/>
            <w:vAlign w:val="center"/>
          </w:tcPr>
          <w:p w14:paraId="41C1E282" w14:textId="77777777" w:rsidR="00562262" w:rsidRDefault="00562262" w:rsidP="00E6443B">
            <w:pPr>
              <w:spacing w:after="240"/>
              <w:jc w:val="right"/>
            </w:pPr>
          </w:p>
        </w:tc>
        <w:tc>
          <w:tcPr>
            <w:tcW w:w="2331" w:type="dxa"/>
            <w:vMerge/>
          </w:tcPr>
          <w:p w14:paraId="461B72A9" w14:textId="77777777" w:rsidR="00562262" w:rsidRPr="00E6443B" w:rsidRDefault="00562262" w:rsidP="00E6443B">
            <w:pPr>
              <w:spacing w:after="240"/>
              <w:jc w:val="center"/>
              <w:rPr>
                <w:sz w:val="144"/>
                <w:szCs w:val="144"/>
              </w:rPr>
            </w:pPr>
          </w:p>
        </w:tc>
      </w:tr>
    </w:tbl>
    <w:p w14:paraId="024128FA"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25EA309E" w14:textId="77777777" w:rsidTr="00F56123">
        <w:trPr>
          <w:trHeight w:val="340"/>
        </w:trPr>
        <w:tc>
          <w:tcPr>
            <w:tcW w:w="1242" w:type="dxa"/>
            <w:shd w:val="clear" w:color="auto" w:fill="92D050"/>
          </w:tcPr>
          <w:p w14:paraId="18CDB8AB"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2732344B"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4C0CE64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6DABE861" w14:textId="77777777" w:rsidTr="006877B5">
        <w:trPr>
          <w:trHeight w:val="340"/>
        </w:trPr>
        <w:tc>
          <w:tcPr>
            <w:tcW w:w="1242" w:type="dxa"/>
          </w:tcPr>
          <w:p w14:paraId="2457F18C"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CDA3AA9" w14:textId="77777777" w:rsidR="006877B5" w:rsidRPr="00615EF2" w:rsidRDefault="006877B5" w:rsidP="006877B5">
            <w:pPr>
              <w:ind w:left="142"/>
              <w:rPr>
                <w:rFonts w:ascii="Calibri" w:hAnsi="Calibri"/>
                <w:sz w:val="22"/>
                <w:szCs w:val="22"/>
              </w:rPr>
            </w:pPr>
          </w:p>
        </w:tc>
        <w:tc>
          <w:tcPr>
            <w:tcW w:w="1003" w:type="dxa"/>
          </w:tcPr>
          <w:p w14:paraId="3B094514" w14:textId="77777777" w:rsidR="006877B5" w:rsidRPr="00615EF2" w:rsidRDefault="006877B5" w:rsidP="006877B5">
            <w:pPr>
              <w:ind w:left="142"/>
              <w:rPr>
                <w:rFonts w:ascii="Calibri" w:hAnsi="Calibri"/>
                <w:sz w:val="22"/>
                <w:szCs w:val="22"/>
              </w:rPr>
            </w:pPr>
          </w:p>
        </w:tc>
      </w:tr>
      <w:tr w:rsidR="006877B5" w14:paraId="03953C05" w14:textId="77777777" w:rsidTr="006877B5">
        <w:trPr>
          <w:trHeight w:val="340"/>
        </w:trPr>
        <w:tc>
          <w:tcPr>
            <w:tcW w:w="1242" w:type="dxa"/>
          </w:tcPr>
          <w:p w14:paraId="76FEC274" w14:textId="77777777" w:rsidR="006877B5" w:rsidRPr="006877B5" w:rsidRDefault="006877B5" w:rsidP="006877B5">
            <w:pPr>
              <w:ind w:left="0"/>
              <w:rPr>
                <w:rFonts w:ascii="Calibri" w:hAnsi="Calibri"/>
                <w:sz w:val="18"/>
                <w:szCs w:val="22"/>
              </w:rPr>
            </w:pPr>
          </w:p>
        </w:tc>
        <w:tc>
          <w:tcPr>
            <w:tcW w:w="1011" w:type="dxa"/>
          </w:tcPr>
          <w:p w14:paraId="2676C7AA" w14:textId="77777777" w:rsidR="006877B5" w:rsidRPr="00615EF2" w:rsidRDefault="006877B5" w:rsidP="006877B5">
            <w:pPr>
              <w:ind w:left="142"/>
              <w:rPr>
                <w:rFonts w:ascii="Calibri" w:hAnsi="Calibri"/>
                <w:sz w:val="22"/>
                <w:szCs w:val="22"/>
              </w:rPr>
            </w:pPr>
          </w:p>
        </w:tc>
        <w:tc>
          <w:tcPr>
            <w:tcW w:w="1003" w:type="dxa"/>
          </w:tcPr>
          <w:p w14:paraId="35D69169" w14:textId="77777777" w:rsidR="006877B5" w:rsidRPr="00615EF2" w:rsidRDefault="006877B5" w:rsidP="006877B5">
            <w:pPr>
              <w:ind w:left="142"/>
              <w:rPr>
                <w:rFonts w:ascii="Calibri" w:hAnsi="Calibri"/>
                <w:sz w:val="22"/>
                <w:szCs w:val="22"/>
              </w:rPr>
            </w:pPr>
          </w:p>
        </w:tc>
      </w:tr>
      <w:tr w:rsidR="006877B5" w14:paraId="3035251E" w14:textId="77777777" w:rsidTr="006877B5">
        <w:trPr>
          <w:trHeight w:val="340"/>
        </w:trPr>
        <w:tc>
          <w:tcPr>
            <w:tcW w:w="1242" w:type="dxa"/>
          </w:tcPr>
          <w:p w14:paraId="0F2C3B40" w14:textId="77777777" w:rsidR="006877B5" w:rsidRPr="006877B5" w:rsidRDefault="006877B5" w:rsidP="006877B5">
            <w:pPr>
              <w:ind w:left="0"/>
              <w:rPr>
                <w:rFonts w:ascii="Calibri" w:hAnsi="Calibri"/>
                <w:sz w:val="18"/>
                <w:szCs w:val="22"/>
              </w:rPr>
            </w:pPr>
          </w:p>
        </w:tc>
        <w:tc>
          <w:tcPr>
            <w:tcW w:w="1011" w:type="dxa"/>
          </w:tcPr>
          <w:p w14:paraId="2EE9B8E7" w14:textId="77777777" w:rsidR="006877B5" w:rsidRPr="00615EF2" w:rsidRDefault="006877B5" w:rsidP="006877B5">
            <w:pPr>
              <w:ind w:left="142"/>
              <w:rPr>
                <w:rFonts w:ascii="Calibri" w:hAnsi="Calibri"/>
                <w:sz w:val="22"/>
                <w:szCs w:val="22"/>
              </w:rPr>
            </w:pPr>
          </w:p>
        </w:tc>
        <w:tc>
          <w:tcPr>
            <w:tcW w:w="1003" w:type="dxa"/>
          </w:tcPr>
          <w:p w14:paraId="576747AA" w14:textId="77777777" w:rsidR="006877B5" w:rsidRPr="00615EF2" w:rsidRDefault="006877B5" w:rsidP="006877B5">
            <w:pPr>
              <w:ind w:left="142"/>
              <w:rPr>
                <w:rFonts w:ascii="Calibri" w:hAnsi="Calibri"/>
                <w:sz w:val="22"/>
                <w:szCs w:val="22"/>
              </w:rPr>
            </w:pPr>
          </w:p>
        </w:tc>
      </w:tr>
      <w:tr w:rsidR="006877B5" w14:paraId="134B20B7" w14:textId="77777777" w:rsidTr="006877B5">
        <w:trPr>
          <w:trHeight w:val="350"/>
        </w:trPr>
        <w:tc>
          <w:tcPr>
            <w:tcW w:w="1242" w:type="dxa"/>
            <w:tcBorders>
              <w:bottom w:val="single" w:sz="8" w:space="0" w:color="9BBB59"/>
            </w:tcBorders>
          </w:tcPr>
          <w:p w14:paraId="01DDBA02"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3235847E"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4A289E3B" w14:textId="77777777" w:rsidR="006877B5" w:rsidRPr="00615EF2" w:rsidRDefault="006877B5" w:rsidP="006877B5">
            <w:pPr>
              <w:ind w:left="142"/>
              <w:rPr>
                <w:rFonts w:ascii="Calibri" w:hAnsi="Calibri"/>
                <w:sz w:val="22"/>
                <w:szCs w:val="22"/>
              </w:rPr>
            </w:pPr>
          </w:p>
        </w:tc>
      </w:tr>
      <w:tr w:rsidR="006877B5" w14:paraId="75E9797D" w14:textId="77777777" w:rsidTr="006877B5">
        <w:trPr>
          <w:trHeight w:val="350"/>
        </w:trPr>
        <w:tc>
          <w:tcPr>
            <w:tcW w:w="1242" w:type="dxa"/>
            <w:tcBorders>
              <w:top w:val="single" w:sz="8" w:space="0" w:color="9BBB59"/>
              <w:left w:val="nil"/>
              <w:bottom w:val="nil"/>
            </w:tcBorders>
          </w:tcPr>
          <w:p w14:paraId="4432D9CE"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6DDA9F0E"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7714D983" w14:textId="77777777" w:rsidR="006877B5" w:rsidRPr="00615EF2" w:rsidRDefault="006877B5" w:rsidP="006877B5">
            <w:pPr>
              <w:ind w:left="142"/>
              <w:rPr>
                <w:rFonts w:ascii="Calibri" w:hAnsi="Calibri"/>
                <w:sz w:val="22"/>
                <w:szCs w:val="22"/>
              </w:rPr>
            </w:pPr>
          </w:p>
        </w:tc>
      </w:tr>
    </w:tbl>
    <w:p w14:paraId="18E696D7" w14:textId="4861A85C"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A0183A">
        <w:rPr>
          <w:noProof/>
        </w:rPr>
        <w:t>Sustainability Coach</w:t>
      </w:r>
      <w:r w:rsidR="00314B29">
        <w:fldChar w:fldCharType="end"/>
      </w:r>
      <w:bookmarkEnd w:id="3"/>
      <w:r>
        <w:t xml:space="preserve"> ~</w:t>
      </w:r>
    </w:p>
    <w:p w14:paraId="61357545" w14:textId="7650A48B"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A0183A">
        <w:rPr>
          <w:noProof/>
        </w:rPr>
        <w:t>SavioursoftheGreenWorld</w:t>
      </w:r>
      <w:r>
        <w:fldChar w:fldCharType="end"/>
      </w:r>
      <w:bookmarkEnd w:id="4"/>
    </w:p>
    <w:p w14:paraId="5AE0B6A0" w14:textId="2B13EF59"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A0183A">
        <w:rPr>
          <w:noProof/>
        </w:rPr>
        <w:t>Özgür Göker,Batuhan Balaban, Murat Ertan</w:t>
      </w:r>
      <w:r>
        <w:fldChar w:fldCharType="end"/>
      </w:r>
      <w:bookmarkEnd w:id="5"/>
    </w:p>
    <w:p w14:paraId="79CAFACD"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26E45FD7" w14:textId="77777777" w:rsidTr="00E6443B">
        <w:trPr>
          <w:jc w:val="center"/>
        </w:trPr>
        <w:tc>
          <w:tcPr>
            <w:tcW w:w="9854" w:type="dxa"/>
          </w:tcPr>
          <w:bookmarkStart w:id="6" w:name="Text6"/>
          <w:p w14:paraId="7B049323" w14:textId="3435A0E5"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A0183A">
              <w:rPr>
                <w:noProof/>
              </w:rPr>
              <w:t>Detailed Design Report</w:t>
            </w:r>
            <w:r>
              <w:fldChar w:fldCharType="end"/>
            </w:r>
            <w:bookmarkEnd w:id="6"/>
          </w:p>
          <w:p w14:paraId="798DB1E7" w14:textId="18821800"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A0183A">
              <w:rPr>
                <w:noProof/>
              </w:rPr>
              <w:t>Version I</w:t>
            </w:r>
            <w:r w:rsidR="00426110">
              <w:fldChar w:fldCharType="end"/>
            </w:r>
            <w:bookmarkEnd w:id="7"/>
            <w:r>
              <w:t xml:space="preserve"> )</w:t>
            </w:r>
          </w:p>
          <w:p w14:paraId="4BEEE56D" w14:textId="0A23EEFA" w:rsidR="007F20F7" w:rsidRPr="007F20F7" w:rsidRDefault="007F20F7" w:rsidP="00DC49CA">
            <w:pPr>
              <w:pStyle w:val="ReportDate"/>
            </w:pPr>
            <w:r>
              <w:fldChar w:fldCharType="begin"/>
            </w:r>
            <w:r>
              <w:instrText xml:space="preserve"> DATE \@ "d MMMM yyyy" </w:instrText>
            </w:r>
            <w:r>
              <w:fldChar w:fldCharType="separate"/>
            </w:r>
            <w:r w:rsidR="000F4975">
              <w:t>3 December 2022</w:t>
            </w:r>
            <w:r>
              <w:fldChar w:fldCharType="end"/>
            </w:r>
          </w:p>
        </w:tc>
      </w:tr>
    </w:tbl>
    <w:p w14:paraId="223D7B65" w14:textId="77777777" w:rsidR="007F20F7" w:rsidRPr="007F20F7" w:rsidRDefault="007F20F7" w:rsidP="007F20F7"/>
    <w:p w14:paraId="2BB3A5B0"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25E81C2B" w14:textId="77777777" w:rsidR="00012050" w:rsidRPr="00012050" w:rsidRDefault="00012050" w:rsidP="00012050"/>
    <w:p w14:paraId="548D5F2F" w14:textId="77777777" w:rsidR="00257506" w:rsidRDefault="00257506">
      <w:pPr>
        <w:pStyle w:val="Heading1"/>
      </w:pPr>
      <w:r>
        <w:t>Introduction</w:t>
      </w:r>
    </w:p>
    <w:p w14:paraId="53F13F35" w14:textId="796EEF3A" w:rsidR="00257506" w:rsidRDefault="00940DCE">
      <w:r>
        <w:t xml:space="preserve">Sustainability coach is a program aiming to the users keep track of their sustainable habits by enabling them to record achievements given by the program. Our program has a website-like interface which requires signing up and signing in for further actions. After the login, the player will record the things they have done on the achievements page. On the news page, we </w:t>
      </w:r>
      <w:r w:rsidR="005B50C8">
        <w:t>can</w:t>
      </w:r>
      <w:r>
        <w:t xml:space="preserve"> see the highest-ranking players. In the profile section, the player </w:t>
      </w:r>
      <w:r w:rsidR="00871245">
        <w:t>can</w:t>
      </w:r>
      <w:r>
        <w:t xml:space="preserve"> update and maintain their information.</w:t>
      </w:r>
      <w:r w:rsidR="002324F9">
        <w:t xml:space="preserve"> In this document, we would like to extend the classes we will use and our final product environment. We have shrunk some features of our</w:t>
      </w:r>
      <w:r w:rsidR="005C2087">
        <w:t xml:space="preserve"> planned</w:t>
      </w:r>
      <w:r w:rsidR="002324F9">
        <w:t xml:space="preserve"> program as we have lost some team members along the way.</w:t>
      </w:r>
    </w:p>
    <w:p w14:paraId="6912BC7A" w14:textId="77777777" w:rsidR="00257506" w:rsidRDefault="00B71B79">
      <w:pPr>
        <w:pStyle w:val="Heading1"/>
      </w:pPr>
      <w:r>
        <w:t>Details</w:t>
      </w:r>
    </w:p>
    <w:p w14:paraId="30BE60BA" w14:textId="0C1FA21C" w:rsidR="00257506" w:rsidRDefault="002C7679">
      <w:pPr>
        <w:pStyle w:val="Heading2"/>
      </w:pPr>
      <w:r>
        <w:t>Functioning</w:t>
      </w:r>
    </w:p>
    <w:p w14:paraId="38A6E9BC" w14:textId="382BD848" w:rsidR="002D7002" w:rsidRDefault="002D7002" w:rsidP="002D7002">
      <w:r>
        <w:t>When a player starts the program, they will have to login using their name and surname with their password. Note that players with the same name and surname are different players given their passwords are different. No email verification for this project.</w:t>
      </w:r>
    </w:p>
    <w:p w14:paraId="05150AD7" w14:textId="134D94ED" w:rsidR="002D7002" w:rsidRDefault="002D7002" w:rsidP="002D7002"/>
    <w:p w14:paraId="22571221" w14:textId="05409974" w:rsidR="002D7002" w:rsidRPr="002C7679" w:rsidRDefault="002D7002" w:rsidP="002D7002">
      <w:r>
        <w:t>When the player interreacts with achievements, they will create an interaction object which will be stored on this player’s achievements list in their player object. In this way, all the data unique to the player will be stored, which could be followed by this player. The Statistics class will hold all the users and calculate rankings given each player interreactionScore. This class will also calculate the time difference to develop a time-based hypothesis. All the generated data from the statistics class will be displayed in the GUI news section. Note that those classes do not hold GUI details as the GUI itself will adjust such. The Player class may hold the profile page image, but this is optional for now.</w:t>
      </w:r>
    </w:p>
    <w:p w14:paraId="12918901" w14:textId="0672C814" w:rsidR="00257506" w:rsidRDefault="002C7679">
      <w:pPr>
        <w:pStyle w:val="Heading2"/>
      </w:pPr>
      <w:r>
        <w:lastRenderedPageBreak/>
        <w:t>Solution Architecture</w:t>
      </w:r>
    </w:p>
    <w:p w14:paraId="7C725A5D" w14:textId="2538E312" w:rsidR="00D73FC4" w:rsidRDefault="00D73FC4" w:rsidP="00D73FC4">
      <w:r>
        <w:t>By storing all the player interactions, the program will come up with rankings and conclusions which will incentivise the players.</w:t>
      </w:r>
    </w:p>
    <w:p w14:paraId="103BD61F" w14:textId="77777777" w:rsidR="00D73FC4" w:rsidRPr="00D73FC4" w:rsidRDefault="00D73FC4" w:rsidP="00D73FC4"/>
    <w:p w14:paraId="7E21A664" w14:textId="732166CB" w:rsidR="00257506" w:rsidRDefault="002C7679">
      <w:pPr>
        <w:pStyle w:val="Heading2"/>
      </w:pPr>
      <w:r>
        <w:t>Technologies and Environments</w:t>
      </w:r>
    </w:p>
    <w:p w14:paraId="63716F75" w14:textId="12C02A20" w:rsidR="000F4975" w:rsidRDefault="000F4975" w:rsidP="000F4975">
      <w:pPr>
        <w:pStyle w:val="ListParagraph"/>
        <w:numPr>
          <w:ilvl w:val="0"/>
          <w:numId w:val="13"/>
        </w:numPr>
      </w:pPr>
      <w:r>
        <w:t>We are using UMLET for UML diagram generation and viewing</w:t>
      </w:r>
    </w:p>
    <w:p w14:paraId="711CCD16" w14:textId="092A3A2E" w:rsidR="000F4975" w:rsidRDefault="000F4975" w:rsidP="000F4975">
      <w:pPr>
        <w:pStyle w:val="ListParagraph"/>
        <w:numPr>
          <w:ilvl w:val="0"/>
          <w:numId w:val="13"/>
        </w:numPr>
      </w:pPr>
      <w:r>
        <w:t>We are using APACHE NETBEANS IDE for GUI</w:t>
      </w:r>
    </w:p>
    <w:p w14:paraId="0B0F7C12" w14:textId="3431DC73" w:rsidR="000F4975" w:rsidRDefault="000F4975" w:rsidP="000F4975">
      <w:pPr>
        <w:pStyle w:val="ListParagraph"/>
        <w:numPr>
          <w:ilvl w:val="0"/>
          <w:numId w:val="13"/>
        </w:numPr>
      </w:pPr>
      <w:r>
        <w:t>We are using SQLite for data management</w:t>
      </w:r>
    </w:p>
    <w:p w14:paraId="77E30416" w14:textId="77777777" w:rsidR="000F4975" w:rsidRPr="000F4975" w:rsidRDefault="000F4975" w:rsidP="000F4975">
      <w:pPr>
        <w:pStyle w:val="ListParagraph"/>
        <w:ind w:left="1287"/>
      </w:pPr>
    </w:p>
    <w:p w14:paraId="1170F07C" w14:textId="50BD4A17" w:rsidR="002C7679" w:rsidRDefault="002C7679" w:rsidP="002C7679">
      <w:pPr>
        <w:pStyle w:val="Heading2"/>
      </w:pPr>
      <w:r>
        <w:lastRenderedPageBreak/>
        <w:t>Core Classes and Responsibilities</w:t>
      </w:r>
    </w:p>
    <w:p w14:paraId="08D02D26" w14:textId="27950B50" w:rsidR="000F4975" w:rsidRDefault="002D7002" w:rsidP="000F4975">
      <w:r w:rsidRPr="002D7002">
        <w:drawing>
          <wp:inline distT="0" distB="0" distL="0" distR="0" wp14:anchorId="1BDFB7DC" wp14:editId="67908651">
            <wp:extent cx="6120130" cy="755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7552690"/>
                    </a:xfrm>
                    <a:prstGeom prst="rect">
                      <a:avLst/>
                    </a:prstGeom>
                  </pic:spPr>
                </pic:pic>
              </a:graphicData>
            </a:graphic>
          </wp:inline>
        </w:drawing>
      </w:r>
    </w:p>
    <w:p w14:paraId="3B9FE7BC" w14:textId="0089E334" w:rsidR="000F4975" w:rsidRDefault="000F4975" w:rsidP="000F4975"/>
    <w:p w14:paraId="44DE00E8" w14:textId="4A57FFB6" w:rsidR="000F4975" w:rsidRDefault="000F4975" w:rsidP="000F4975">
      <w:r>
        <w:t xml:space="preserve">Given classes will process the player input collected from GUI. GUI classes are not listed here as they have been in </w:t>
      </w:r>
      <w:r w:rsidR="000834DC">
        <w:t xml:space="preserve">the </w:t>
      </w:r>
      <w:r>
        <w:t>GUI report. As we have lost two members, responsibilities are distributed as follows:</w:t>
      </w:r>
    </w:p>
    <w:p w14:paraId="3F1D72D6" w14:textId="142B5D4E" w:rsidR="000F4975" w:rsidRDefault="000F4975" w:rsidP="000F4975">
      <w:pPr>
        <w:pStyle w:val="ListParagraph"/>
        <w:numPr>
          <w:ilvl w:val="0"/>
          <w:numId w:val="14"/>
        </w:numPr>
      </w:pPr>
      <w:r>
        <w:t>Özgür Göker:</w:t>
      </w:r>
      <w:r w:rsidR="00225EE8">
        <w:t xml:space="preserve"> // Fill in the Blanks</w:t>
      </w:r>
    </w:p>
    <w:p w14:paraId="4C4AB871" w14:textId="3A7C125F" w:rsidR="000F4975" w:rsidRDefault="000F4975" w:rsidP="000F4975">
      <w:pPr>
        <w:pStyle w:val="ListParagraph"/>
        <w:numPr>
          <w:ilvl w:val="0"/>
          <w:numId w:val="14"/>
        </w:numPr>
      </w:pPr>
      <w:r>
        <w:t>Murat Ertan: Statistics</w:t>
      </w:r>
    </w:p>
    <w:p w14:paraId="3F806417" w14:textId="47890E84" w:rsidR="000F4975" w:rsidRPr="000F4975" w:rsidRDefault="000F4975" w:rsidP="000F4975">
      <w:pPr>
        <w:pStyle w:val="ListParagraph"/>
        <w:numPr>
          <w:ilvl w:val="0"/>
          <w:numId w:val="14"/>
        </w:numPr>
      </w:pPr>
      <w:r>
        <w:t xml:space="preserve">Batuhan Balaban: </w:t>
      </w:r>
      <w:r w:rsidR="00225EE8">
        <w:t>// Fill in the Blanks</w:t>
      </w:r>
    </w:p>
    <w:p w14:paraId="620C6AFA" w14:textId="77777777" w:rsidR="002C7679" w:rsidRPr="002C7679" w:rsidRDefault="002C7679" w:rsidP="002C7679"/>
    <w:p w14:paraId="563FAEA2" w14:textId="77777777" w:rsidR="00257506" w:rsidRDefault="00B67008">
      <w:pPr>
        <w:pStyle w:val="Heading1"/>
      </w:pPr>
      <w:r>
        <w:t xml:space="preserve">Summary &amp; </w:t>
      </w:r>
      <w:r w:rsidR="00257506">
        <w:t>Conclusions</w:t>
      </w:r>
    </w:p>
    <w:p w14:paraId="133F2815" w14:textId="2D52C9B2" w:rsidR="00E41AC3" w:rsidRDefault="005C2087">
      <w:r>
        <w:t xml:space="preserve">Henceforth, we can conclude </w:t>
      </w:r>
      <w:r w:rsidR="00B6607E">
        <w:t xml:space="preserve">that </w:t>
      </w:r>
      <w:r>
        <w:t xml:space="preserve">Sustainability Coach </w:t>
      </w:r>
      <w:r w:rsidR="00B6607E">
        <w:t>is</w:t>
      </w:r>
      <w:r>
        <w:t xml:space="preserve"> a tracker for sustainable habits. What is more important is it could be extended with NLP recognition and level adjusting etc. It is a diary that helps keep track of sustainable </w:t>
      </w:r>
      <w:r w:rsidR="00B6607E">
        <w:t>practices</w:t>
      </w:r>
      <w:r>
        <w:t xml:space="preserve"> and </w:t>
      </w:r>
      <w:r w:rsidR="00B6607E">
        <w:t>makes</w:t>
      </w:r>
      <w:r>
        <w:t xml:space="preserve"> the player more aware of their occupation.</w:t>
      </w:r>
    </w:p>
    <w:p w14:paraId="5C107446" w14:textId="77777777" w:rsidR="00B6607E" w:rsidRDefault="00B6607E"/>
    <w:sectPr w:rsidR="00B6607E"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78EF" w14:textId="77777777" w:rsidR="00A134E5" w:rsidRDefault="00A134E5">
      <w:pPr>
        <w:pStyle w:val="ReferenceHeader"/>
      </w:pPr>
      <w:r>
        <w:t>References</w:t>
      </w:r>
    </w:p>
  </w:endnote>
  <w:endnote w:type="continuationSeparator" w:id="0">
    <w:p w14:paraId="5FF66AC9" w14:textId="77777777" w:rsidR="00A134E5" w:rsidRDefault="00A134E5">
      <w:r>
        <w:continuationSeparator/>
      </w:r>
    </w:p>
  </w:endnote>
  <w:endnote w:type="continuationNotice" w:id="1">
    <w:p w14:paraId="3A45E2B1" w14:textId="77777777" w:rsidR="00A134E5" w:rsidRDefault="00A13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FF11" w14:textId="77777777" w:rsidR="00A134E5" w:rsidRDefault="00A134E5">
      <w:pPr>
        <w:spacing w:before="0"/>
      </w:pPr>
      <w:r>
        <w:separator/>
      </w:r>
    </w:p>
  </w:footnote>
  <w:footnote w:type="continuationSeparator" w:id="0">
    <w:p w14:paraId="48E8E2D2" w14:textId="77777777" w:rsidR="00A134E5" w:rsidRDefault="00A134E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29B167A"/>
    <w:multiLevelType w:val="hybridMultilevel"/>
    <w:tmpl w:val="096E148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7A11E68"/>
    <w:multiLevelType w:val="hybridMultilevel"/>
    <w:tmpl w:val="5BC637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15886713">
    <w:abstractNumId w:val="10"/>
  </w:num>
  <w:num w:numId="2" w16cid:durableId="619845223">
    <w:abstractNumId w:val="13"/>
  </w:num>
  <w:num w:numId="3" w16cid:durableId="323899379">
    <w:abstractNumId w:val="9"/>
  </w:num>
  <w:num w:numId="4" w16cid:durableId="1827745689">
    <w:abstractNumId w:val="7"/>
  </w:num>
  <w:num w:numId="5" w16cid:durableId="1285770632">
    <w:abstractNumId w:val="6"/>
  </w:num>
  <w:num w:numId="6" w16cid:durableId="238247331">
    <w:abstractNumId w:val="5"/>
  </w:num>
  <w:num w:numId="7" w16cid:durableId="2036491332">
    <w:abstractNumId w:val="4"/>
  </w:num>
  <w:num w:numId="8" w16cid:durableId="1172180536">
    <w:abstractNumId w:val="8"/>
  </w:num>
  <w:num w:numId="9" w16cid:durableId="518783925">
    <w:abstractNumId w:val="3"/>
  </w:num>
  <w:num w:numId="10" w16cid:durableId="1693609273">
    <w:abstractNumId w:val="2"/>
  </w:num>
  <w:num w:numId="11" w16cid:durableId="2091930129">
    <w:abstractNumId w:val="1"/>
  </w:num>
  <w:num w:numId="12" w16cid:durableId="431434833">
    <w:abstractNumId w:val="0"/>
  </w:num>
  <w:num w:numId="13" w16cid:durableId="311643521">
    <w:abstractNumId w:val="11"/>
  </w:num>
  <w:num w:numId="14" w16cid:durableId="3259346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7Q0MTc0MTQwN7FU0lEKTi0uzszPAykwrAUAv9+omywAAAA="/>
  </w:docVars>
  <w:rsids>
    <w:rsidRoot w:val="00A0183A"/>
    <w:rsid w:val="00012050"/>
    <w:rsid w:val="000834DC"/>
    <w:rsid w:val="000961C6"/>
    <w:rsid w:val="000A5F9E"/>
    <w:rsid w:val="000F4975"/>
    <w:rsid w:val="00127FD2"/>
    <w:rsid w:val="00163474"/>
    <w:rsid w:val="00180F19"/>
    <w:rsid w:val="001B0919"/>
    <w:rsid w:val="001B1385"/>
    <w:rsid w:val="001C4663"/>
    <w:rsid w:val="001E7ABC"/>
    <w:rsid w:val="001F3C4C"/>
    <w:rsid w:val="0021282E"/>
    <w:rsid w:val="00225EE8"/>
    <w:rsid w:val="002324F9"/>
    <w:rsid w:val="00254C30"/>
    <w:rsid w:val="00257506"/>
    <w:rsid w:val="00281062"/>
    <w:rsid w:val="002B1659"/>
    <w:rsid w:val="002B4BA2"/>
    <w:rsid w:val="002C0C08"/>
    <w:rsid w:val="002C75F1"/>
    <w:rsid w:val="002C7679"/>
    <w:rsid w:val="002D7002"/>
    <w:rsid w:val="002E25D3"/>
    <w:rsid w:val="002F19DF"/>
    <w:rsid w:val="00304D39"/>
    <w:rsid w:val="00314B29"/>
    <w:rsid w:val="0032247C"/>
    <w:rsid w:val="003534A9"/>
    <w:rsid w:val="00356A30"/>
    <w:rsid w:val="003838E8"/>
    <w:rsid w:val="003D1281"/>
    <w:rsid w:val="003D130C"/>
    <w:rsid w:val="00412F0B"/>
    <w:rsid w:val="0041761B"/>
    <w:rsid w:val="00420679"/>
    <w:rsid w:val="0042413E"/>
    <w:rsid w:val="00426110"/>
    <w:rsid w:val="00437283"/>
    <w:rsid w:val="00462A67"/>
    <w:rsid w:val="004847DA"/>
    <w:rsid w:val="00562262"/>
    <w:rsid w:val="005628B4"/>
    <w:rsid w:val="005864C5"/>
    <w:rsid w:val="005B50C8"/>
    <w:rsid w:val="005C2087"/>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71245"/>
    <w:rsid w:val="008B3788"/>
    <w:rsid w:val="00913980"/>
    <w:rsid w:val="00917A1C"/>
    <w:rsid w:val="00940DCE"/>
    <w:rsid w:val="0096072C"/>
    <w:rsid w:val="00973A53"/>
    <w:rsid w:val="009A218E"/>
    <w:rsid w:val="009A4197"/>
    <w:rsid w:val="009B578B"/>
    <w:rsid w:val="00A0183A"/>
    <w:rsid w:val="00A134E5"/>
    <w:rsid w:val="00A52303"/>
    <w:rsid w:val="00A53412"/>
    <w:rsid w:val="00A65D57"/>
    <w:rsid w:val="00A94021"/>
    <w:rsid w:val="00AA0C97"/>
    <w:rsid w:val="00B369E1"/>
    <w:rsid w:val="00B6607E"/>
    <w:rsid w:val="00B67008"/>
    <w:rsid w:val="00B71B79"/>
    <w:rsid w:val="00B955C6"/>
    <w:rsid w:val="00BA313D"/>
    <w:rsid w:val="00BC243D"/>
    <w:rsid w:val="00BF1E96"/>
    <w:rsid w:val="00BF3496"/>
    <w:rsid w:val="00C81121"/>
    <w:rsid w:val="00CD40BC"/>
    <w:rsid w:val="00D01923"/>
    <w:rsid w:val="00D3002D"/>
    <w:rsid w:val="00D73FC4"/>
    <w:rsid w:val="00D8259F"/>
    <w:rsid w:val="00DC49CA"/>
    <w:rsid w:val="00DD20B4"/>
    <w:rsid w:val="00E03062"/>
    <w:rsid w:val="00E41AC3"/>
    <w:rsid w:val="00E6443B"/>
    <w:rsid w:val="00EA763F"/>
    <w:rsid w:val="00EC6723"/>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603DC"/>
  <w15:chartTrackingRefBased/>
  <w15:docId w15:val="{21E8E1D2-D678-4FE2-8E5C-59A3D431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val="en-US"/>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rPr>
  </w:style>
  <w:style w:type="paragraph" w:styleId="Heading2">
    <w:name w:val="heading 2"/>
    <w:basedOn w:val="Normal"/>
    <w:next w:val="Normal"/>
    <w:link w:val="Heading2Char"/>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 w:type="character" w:customStyle="1" w:styleId="Heading2Char">
    <w:name w:val="Heading 2 Char"/>
    <w:basedOn w:val="DefaultParagraphFont"/>
    <w:link w:val="Heading2"/>
    <w:rsid w:val="002C7679"/>
    <w:rPr>
      <w:rFonts w:ascii="Arial" w:hAnsi="Arial"/>
      <w:b/>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at\OneDrive\Masa&#252;st&#252;\CS102%20Projec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5E7116-D165-49BD-B025-48C754AD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template.dot</Template>
  <TotalTime>36</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MURAT ERTAN</dc:creator>
  <cp:keywords/>
  <dc:description>Includes form for collecting project/group details, plus example text explaining usage. A macro enables references to be added easily in the standard format.</dc:description>
  <cp:lastModifiedBy>Murat ERTAN</cp:lastModifiedBy>
  <cp:revision>12</cp:revision>
  <cp:lastPrinted>2016-01-25T09:10:00Z</cp:lastPrinted>
  <dcterms:created xsi:type="dcterms:W3CDTF">2022-11-30T17:34:00Z</dcterms:created>
  <dcterms:modified xsi:type="dcterms:W3CDTF">2022-12-03T20:35:00Z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f477d706-49be-4c3f-b5f7-29113f562287</vt:lpwstr>
  </property>
</Properties>
</file>